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85C" w:rsidRDefault="00C84841" w:rsidP="00C84841">
      <w:pPr>
        <w:pStyle w:val="NoSpacing"/>
      </w:pPr>
      <w:r>
        <w:rPr>
          <w:b/>
        </w:rPr>
        <w:t>Exam 2 Vocabulary List</w:t>
      </w:r>
    </w:p>
    <w:p w:rsidR="00C84841" w:rsidRDefault="00C84841" w:rsidP="00C84841">
      <w:pPr>
        <w:pStyle w:val="NoSpacing"/>
      </w:pPr>
    </w:p>
    <w:p w:rsidR="00C84841" w:rsidRDefault="00C84841" w:rsidP="00C84841">
      <w:pPr>
        <w:pStyle w:val="NoSpacing"/>
      </w:pPr>
      <w:r>
        <w:t>Mean</w:t>
      </w:r>
    </w:p>
    <w:p w:rsidR="00C84841" w:rsidRDefault="00C84841" w:rsidP="00C84841">
      <w:pPr>
        <w:pStyle w:val="NoSpacing"/>
      </w:pPr>
      <w:r>
        <w:t xml:space="preserve">Median </w:t>
      </w:r>
    </w:p>
    <w:p w:rsidR="00F344DD" w:rsidRDefault="00F344DD" w:rsidP="00C84841">
      <w:pPr>
        <w:pStyle w:val="NoSpacing"/>
      </w:pPr>
      <w:r>
        <w:t xml:space="preserve">Variance </w:t>
      </w:r>
    </w:p>
    <w:p w:rsidR="00F344DD" w:rsidRDefault="00F344DD" w:rsidP="00C84841">
      <w:pPr>
        <w:pStyle w:val="NoSpacing"/>
      </w:pPr>
      <w:r>
        <w:t>Standard deviation</w:t>
      </w:r>
    </w:p>
    <w:p w:rsidR="00C84841" w:rsidRDefault="00C84841" w:rsidP="00C84841">
      <w:pPr>
        <w:pStyle w:val="NoSpacing"/>
      </w:pPr>
      <w:r>
        <w:t>IQR</w:t>
      </w:r>
    </w:p>
    <w:p w:rsidR="00C84841" w:rsidRDefault="00C84841" w:rsidP="00C84841">
      <w:pPr>
        <w:pStyle w:val="NoSpacing"/>
      </w:pPr>
      <w:r>
        <w:t xml:space="preserve">Histogram </w:t>
      </w:r>
    </w:p>
    <w:p w:rsidR="00C84841" w:rsidRDefault="00C84841" w:rsidP="00C84841">
      <w:pPr>
        <w:pStyle w:val="NoSpacing"/>
      </w:pPr>
      <w:r>
        <w:t>Boxplot</w:t>
      </w:r>
    </w:p>
    <w:p w:rsidR="00C84841" w:rsidRDefault="00C84841" w:rsidP="00C84841">
      <w:pPr>
        <w:pStyle w:val="NoSpacing"/>
      </w:pPr>
      <w:r>
        <w:t>Scatterplot</w:t>
      </w:r>
    </w:p>
    <w:p w:rsidR="00C84841" w:rsidRDefault="00C84841" w:rsidP="00C84841">
      <w:pPr>
        <w:pStyle w:val="NoSpacing"/>
      </w:pPr>
      <w:r>
        <w:t xml:space="preserve">Variance </w:t>
      </w:r>
    </w:p>
    <w:p w:rsidR="00C84841" w:rsidRDefault="00C84841" w:rsidP="00C84841">
      <w:pPr>
        <w:pStyle w:val="NoSpacing"/>
      </w:pPr>
      <w:r>
        <w:t>ANOVA</w:t>
      </w:r>
    </w:p>
    <w:p w:rsidR="00C84841" w:rsidRDefault="00C84841" w:rsidP="00C84841">
      <w:pPr>
        <w:pStyle w:val="NoSpacing"/>
      </w:pPr>
      <w:r>
        <w:t>One-way ANOVA</w:t>
      </w:r>
    </w:p>
    <w:p w:rsidR="00C84841" w:rsidRDefault="00C84841" w:rsidP="00C84841">
      <w:pPr>
        <w:pStyle w:val="NoSpacing"/>
      </w:pPr>
      <w:r>
        <w:t>Two-way ANOVA</w:t>
      </w:r>
    </w:p>
    <w:p w:rsidR="00C84841" w:rsidRDefault="00C84841" w:rsidP="00C84841">
      <w:pPr>
        <w:pStyle w:val="NoSpacing"/>
      </w:pPr>
      <w:r>
        <w:t>Factor</w:t>
      </w:r>
    </w:p>
    <w:p w:rsidR="00C84841" w:rsidRDefault="00C84841" w:rsidP="00C84841">
      <w:pPr>
        <w:pStyle w:val="NoSpacing"/>
      </w:pPr>
      <w:r>
        <w:t xml:space="preserve">Level </w:t>
      </w:r>
    </w:p>
    <w:p w:rsidR="00C84841" w:rsidRDefault="00C84841" w:rsidP="00C84841">
      <w:pPr>
        <w:pStyle w:val="NoSpacing"/>
      </w:pPr>
      <w:r>
        <w:t xml:space="preserve">Treatment </w:t>
      </w:r>
    </w:p>
    <w:p w:rsidR="00C84841" w:rsidRDefault="00C84841" w:rsidP="00C84841">
      <w:pPr>
        <w:pStyle w:val="NoSpacing"/>
      </w:pPr>
      <w:r>
        <w:t>Statistical</w:t>
      </w:r>
      <w:r w:rsidR="004D61DD">
        <w:t>ly</w:t>
      </w:r>
      <w:r>
        <w:t xml:space="preserve"> significant </w:t>
      </w:r>
    </w:p>
    <w:p w:rsidR="00C84841" w:rsidRDefault="00C84841" w:rsidP="00C84841">
      <w:pPr>
        <w:pStyle w:val="NoSpacing"/>
      </w:pPr>
      <w:proofErr w:type="gramStart"/>
      <w:r>
        <w:t>p-value</w:t>
      </w:r>
      <w:bookmarkStart w:id="0" w:name="_GoBack"/>
      <w:bookmarkEnd w:id="0"/>
      <w:proofErr w:type="gramEnd"/>
    </w:p>
    <w:p w:rsidR="00C84841" w:rsidRDefault="00C84841" w:rsidP="00C84841">
      <w:pPr>
        <w:pStyle w:val="NoSpacing"/>
      </w:pPr>
      <w:proofErr w:type="gramStart"/>
      <w:r>
        <w:t>MS(</w:t>
      </w:r>
      <w:proofErr w:type="spellStart"/>
      <w:proofErr w:type="gramEnd"/>
      <w:r>
        <w:t>Trt</w:t>
      </w:r>
      <w:proofErr w:type="spellEnd"/>
      <w:r>
        <w:t>)</w:t>
      </w:r>
    </w:p>
    <w:p w:rsidR="00C84841" w:rsidRDefault="00C84841" w:rsidP="00C84841">
      <w:pPr>
        <w:pStyle w:val="NoSpacing"/>
      </w:pPr>
      <w:proofErr w:type="gramStart"/>
      <w:r>
        <w:t>MS(</w:t>
      </w:r>
      <w:proofErr w:type="gramEnd"/>
      <w:r>
        <w:t>Error)</w:t>
      </w:r>
    </w:p>
    <w:p w:rsidR="00C84841" w:rsidRDefault="00C84841" w:rsidP="00C84841">
      <w:pPr>
        <w:pStyle w:val="NoSpacing"/>
      </w:pPr>
      <w:r>
        <w:t xml:space="preserve">Sampling </w:t>
      </w:r>
    </w:p>
    <w:p w:rsidR="00C84841" w:rsidRDefault="00C84841" w:rsidP="00C84841">
      <w:pPr>
        <w:pStyle w:val="NoSpacing"/>
      </w:pPr>
      <w:r>
        <w:t xml:space="preserve">Randomization </w:t>
      </w:r>
    </w:p>
    <w:p w:rsidR="00C84841" w:rsidRDefault="00C84841" w:rsidP="00C84841">
      <w:pPr>
        <w:pStyle w:val="NoSpacing"/>
      </w:pPr>
      <w:r>
        <w:t>Main effect</w:t>
      </w:r>
    </w:p>
    <w:p w:rsidR="00C84841" w:rsidRDefault="00C84841" w:rsidP="00C84841">
      <w:pPr>
        <w:pStyle w:val="NoSpacing"/>
      </w:pPr>
      <w:r>
        <w:t>Treatment effect</w:t>
      </w:r>
    </w:p>
    <w:p w:rsidR="00C84841" w:rsidRDefault="00C84841" w:rsidP="00C84841">
      <w:pPr>
        <w:pStyle w:val="NoSpacing"/>
      </w:pPr>
      <w:r>
        <w:t xml:space="preserve">Factorial experiment </w:t>
      </w:r>
      <w:r w:rsidR="004D61DD">
        <w:t>(&amp; related notation)</w:t>
      </w:r>
    </w:p>
    <w:p w:rsidR="00C84841" w:rsidRDefault="00C84841" w:rsidP="00C84841">
      <w:pPr>
        <w:pStyle w:val="NoSpacing"/>
      </w:pPr>
      <w:r>
        <w:t>Quantitative data</w:t>
      </w:r>
    </w:p>
    <w:p w:rsidR="00C84841" w:rsidRDefault="00C84841" w:rsidP="00C84841">
      <w:pPr>
        <w:pStyle w:val="NoSpacing"/>
      </w:pPr>
      <w:r>
        <w:t>Qualitative data</w:t>
      </w:r>
    </w:p>
    <w:p w:rsidR="00C84841" w:rsidRDefault="00C84841" w:rsidP="00C84841">
      <w:pPr>
        <w:pStyle w:val="NoSpacing"/>
      </w:pPr>
      <w:r>
        <w:t xml:space="preserve">Interaction </w:t>
      </w:r>
    </w:p>
    <w:p w:rsidR="00C84841" w:rsidRDefault="00C84841" w:rsidP="00C84841">
      <w:pPr>
        <w:pStyle w:val="NoSpacing"/>
      </w:pPr>
      <w:r>
        <w:t xml:space="preserve">Correlation </w:t>
      </w:r>
    </w:p>
    <w:p w:rsidR="00C84841" w:rsidRDefault="00C84841" w:rsidP="00C84841">
      <w:pPr>
        <w:pStyle w:val="NoSpacing"/>
      </w:pPr>
      <w:r>
        <w:t xml:space="preserve">Coefficient of determination </w:t>
      </w:r>
    </w:p>
    <w:p w:rsidR="00C84841" w:rsidRDefault="00C84841" w:rsidP="00C84841">
      <w:pPr>
        <w:pStyle w:val="NoSpacing"/>
      </w:pPr>
      <w:r>
        <w:t>Simple linear regression</w:t>
      </w:r>
    </w:p>
    <w:p w:rsidR="00C84841" w:rsidRDefault="00C84841" w:rsidP="00C84841">
      <w:pPr>
        <w:pStyle w:val="NoSpacing"/>
      </w:pPr>
      <w:r>
        <w:t>QQ plot</w:t>
      </w:r>
    </w:p>
    <w:p w:rsidR="00C84841" w:rsidRDefault="00C84841" w:rsidP="00C84841">
      <w:pPr>
        <w:pStyle w:val="NoSpacing"/>
      </w:pPr>
      <w:r>
        <w:t>Least-squares method</w:t>
      </w:r>
    </w:p>
    <w:p w:rsidR="00C84841" w:rsidRDefault="00C84841" w:rsidP="00C84841">
      <w:pPr>
        <w:pStyle w:val="NoSpacing"/>
      </w:pPr>
      <w:r>
        <w:t>Slope</w:t>
      </w:r>
    </w:p>
    <w:p w:rsidR="00C84841" w:rsidRDefault="00C84841" w:rsidP="00C84841">
      <w:pPr>
        <w:pStyle w:val="NoSpacing"/>
      </w:pPr>
      <w:r>
        <w:t xml:space="preserve">Intercept </w:t>
      </w:r>
    </w:p>
    <w:p w:rsidR="00C84841" w:rsidRDefault="00C84841" w:rsidP="00C84841">
      <w:pPr>
        <w:pStyle w:val="NoSpacing"/>
      </w:pPr>
      <w:r>
        <w:t xml:space="preserve">Residual </w:t>
      </w:r>
    </w:p>
    <w:p w:rsidR="00C84841" w:rsidRDefault="00C84841" w:rsidP="00C84841">
      <w:pPr>
        <w:pStyle w:val="NoSpacing"/>
      </w:pPr>
      <w:r>
        <w:t xml:space="preserve">Extrapolation </w:t>
      </w:r>
    </w:p>
    <w:p w:rsidR="00C84841" w:rsidRDefault="00C84841" w:rsidP="00C84841">
      <w:pPr>
        <w:pStyle w:val="NoSpacing"/>
      </w:pPr>
      <w:r>
        <w:t>Fitted regression line</w:t>
      </w:r>
    </w:p>
    <w:p w:rsidR="00C84841" w:rsidRDefault="00C84841" w:rsidP="00C84841">
      <w:pPr>
        <w:pStyle w:val="NoSpacing"/>
      </w:pPr>
    </w:p>
    <w:p w:rsidR="00C84841" w:rsidRPr="00C84841" w:rsidRDefault="00C84841" w:rsidP="00C84841">
      <w:pPr>
        <w:pStyle w:val="NoSpacing"/>
      </w:pPr>
    </w:p>
    <w:sectPr w:rsidR="00C84841" w:rsidRPr="00C8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41"/>
    <w:rsid w:val="002B085C"/>
    <w:rsid w:val="004D61DD"/>
    <w:rsid w:val="00A85095"/>
    <w:rsid w:val="00C84841"/>
    <w:rsid w:val="00E357A3"/>
    <w:rsid w:val="00F3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DBC78-0E91-4A3E-9757-04E2D175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C6E305D1.dotm</Template>
  <TotalTime>12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Alhanti</dc:creator>
  <cp:keywords/>
  <dc:description/>
  <cp:lastModifiedBy>Brooke Alhanti</cp:lastModifiedBy>
  <cp:revision>2</cp:revision>
  <dcterms:created xsi:type="dcterms:W3CDTF">2016-10-20T16:51:00Z</dcterms:created>
  <dcterms:modified xsi:type="dcterms:W3CDTF">2016-10-20T17:03:00Z</dcterms:modified>
</cp:coreProperties>
</file>